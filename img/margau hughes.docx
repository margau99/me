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2250"/>
        <w:gridCol w:w="7470"/>
      </w:tblGrid>
      <w:tr w:rsidR="00927723" w:rsidTr="00B50C46">
        <w:tc>
          <w:tcPr>
            <w:tcW w:w="2250" w:type="dxa"/>
          </w:tcPr>
          <w:p w:rsidR="00927723" w:rsidRDefault="00927723" w:rsidP="009A7D30">
            <w:pPr>
              <w:spacing w:line="240" w:lineRule="auto"/>
            </w:pPr>
          </w:p>
        </w:tc>
        <w:tc>
          <w:tcPr>
            <w:tcW w:w="7470" w:type="dxa"/>
            <w:tcMar>
              <w:bottom w:w="576" w:type="dxa"/>
            </w:tcMar>
          </w:tcPr>
          <w:p w:rsidR="00F132C7" w:rsidRPr="00486C1E" w:rsidRDefault="00486C1E" w:rsidP="00F132C7">
            <w:pPr>
              <w:pStyle w:val="Title"/>
              <w:rPr>
                <w:color w:val="C00000"/>
              </w:rPr>
            </w:pPr>
            <w:r>
              <w:rPr>
                <w:color w:val="C00000"/>
              </w:rPr>
              <w:t>margau hughes</w:t>
            </w:r>
          </w:p>
          <w:p w:rsidR="00927723" w:rsidRDefault="00486C1E" w:rsidP="00486C1E">
            <w:pPr>
              <w:pStyle w:val="NoSpacing"/>
            </w:pPr>
            <w:r>
              <w:t>8607 Meadowbrook lane Norfolk, VA 23503</w:t>
            </w:r>
            <w:r w:rsidR="00927723">
              <w:t>  | </w:t>
            </w:r>
            <w:r w:rsidR="00927723">
              <w:rPr>
                <w:kern w:val="20"/>
              </w:rPr>
              <w:t> </w:t>
            </w:r>
            <w:r>
              <w:t>margauhughes@yahoo.com</w:t>
            </w:r>
            <w:r w:rsidR="00927723">
              <w:t>  |  </w:t>
            </w:r>
            <w:r>
              <w:t>757-769-1972</w:t>
            </w:r>
          </w:p>
        </w:tc>
      </w:tr>
      <w:tr w:rsidR="00927723" w:rsidTr="00B50C46">
        <w:tc>
          <w:tcPr>
            <w:tcW w:w="2250" w:type="dxa"/>
          </w:tcPr>
          <w:p w:rsidR="00927723" w:rsidRDefault="00927723" w:rsidP="009A7D30">
            <w:pPr>
              <w:pStyle w:val="Heading1"/>
            </w:pPr>
            <w:r w:rsidRPr="00486C1E">
              <w:rPr>
                <w:color w:val="C00000"/>
              </w:rPr>
              <w:t>Objective</w:t>
            </w:r>
          </w:p>
        </w:tc>
        <w:tc>
          <w:tcPr>
            <w:tcW w:w="7470" w:type="dxa"/>
          </w:tcPr>
          <w:p w:rsidR="00927723" w:rsidRDefault="00486C1E" w:rsidP="00486C1E">
            <w:r>
              <w:t>The objective of this resume is for obtaining a job and/or college application purposes</w:t>
            </w:r>
          </w:p>
        </w:tc>
      </w:tr>
      <w:tr w:rsidR="00927723" w:rsidTr="00B50C46">
        <w:tc>
          <w:tcPr>
            <w:tcW w:w="2250" w:type="dxa"/>
          </w:tcPr>
          <w:p w:rsidR="00927723" w:rsidRDefault="00927723" w:rsidP="009A7D30">
            <w:pPr>
              <w:pStyle w:val="Heading1"/>
            </w:pPr>
            <w:r w:rsidRPr="00486C1E">
              <w:rPr>
                <w:color w:val="C00000"/>
              </w:rPr>
              <w:t>Skills &amp; Abilities</w:t>
            </w:r>
          </w:p>
        </w:tc>
        <w:tc>
          <w:tcPr>
            <w:tcW w:w="7470" w:type="dxa"/>
          </w:tcPr>
          <w:p w:rsidR="00486C1E" w:rsidRDefault="00486C1E" w:rsidP="00486C1E">
            <w:r>
              <w:t>I am certified in lifeguarding and CPR.</w:t>
            </w:r>
          </w:p>
        </w:tc>
      </w:tr>
      <w:tr w:rsidR="00927723" w:rsidTr="00B50C46">
        <w:tc>
          <w:tcPr>
            <w:tcW w:w="2250" w:type="dxa"/>
          </w:tcPr>
          <w:p w:rsidR="00927723" w:rsidRDefault="00927723" w:rsidP="009A7D30">
            <w:pPr>
              <w:pStyle w:val="Heading1"/>
            </w:pPr>
            <w:r w:rsidRPr="00486C1E">
              <w:rPr>
                <w:color w:val="C00000"/>
              </w:rPr>
              <w:t>Experience</w:t>
            </w:r>
          </w:p>
        </w:tc>
        <w:tc>
          <w:tcPr>
            <w:tcW w:w="7470" w:type="dxa"/>
          </w:tcPr>
          <w:p w:rsidR="00927723" w:rsidRDefault="00486C1E" w:rsidP="009A7D30">
            <w:pPr>
              <w:pStyle w:val="Heading2"/>
            </w:pPr>
            <w:r>
              <w:rPr>
                <w:rStyle w:val="Strong"/>
              </w:rPr>
              <w:t>CYT vollunteer</w:t>
            </w:r>
            <w:r w:rsidR="00927723">
              <w:t xml:space="preserve"> </w:t>
            </w:r>
            <w:r>
              <w:t>virginia zoological park</w:t>
            </w:r>
          </w:p>
          <w:p w:rsidR="00927723" w:rsidRDefault="00486C1E" w:rsidP="009A7D30">
            <w:pPr>
              <w:pStyle w:val="Heading3"/>
            </w:pPr>
            <w:r>
              <w:t>june 2015 – august 2015</w:t>
            </w:r>
          </w:p>
          <w:p w:rsidR="00927723" w:rsidRDefault="00486C1E" w:rsidP="00486C1E">
            <w:r>
              <w:t>During this experience I acquired 260+ hours working as an informational guide for guests at the zoo. I u</w:t>
            </w:r>
            <w:r w:rsidR="00FE4B50">
              <w:t>sed my amazing leadership and communication skills</w:t>
            </w:r>
            <w:r>
              <w:t xml:space="preserve"> to entertain</w:t>
            </w:r>
            <w:r w:rsidR="00FE4B50">
              <w:t xml:space="preserve"> and inform</w:t>
            </w:r>
            <w:bookmarkStart w:id="0" w:name="_GoBack"/>
            <w:bookmarkEnd w:id="0"/>
            <w:r>
              <w:t xml:space="preserve"> the guests and members about the animals and conservational opportunities and activities. </w:t>
            </w:r>
          </w:p>
        </w:tc>
      </w:tr>
      <w:tr w:rsidR="00927723" w:rsidTr="00B50C46">
        <w:tc>
          <w:tcPr>
            <w:tcW w:w="2250" w:type="dxa"/>
          </w:tcPr>
          <w:p w:rsidR="00927723" w:rsidRDefault="00927723" w:rsidP="009A7D30">
            <w:pPr>
              <w:pStyle w:val="Heading1"/>
            </w:pPr>
            <w:r w:rsidRPr="00486C1E">
              <w:rPr>
                <w:color w:val="C00000"/>
              </w:rPr>
              <w:t>Education</w:t>
            </w:r>
          </w:p>
        </w:tc>
        <w:tc>
          <w:tcPr>
            <w:tcW w:w="7470" w:type="dxa"/>
          </w:tcPr>
          <w:p w:rsidR="00927723" w:rsidRDefault="00486C1E" w:rsidP="009A7D30">
            <w:pPr>
              <w:pStyle w:val="Heading2"/>
            </w:pPr>
            <w:r>
              <w:rPr>
                <w:rStyle w:val="Strong"/>
              </w:rPr>
              <w:t>norview high school</w:t>
            </w:r>
            <w:r w:rsidR="00927723">
              <w:t xml:space="preserve">, </w:t>
            </w:r>
            <w:r>
              <w:t>Norfolk</w:t>
            </w:r>
            <w:r w:rsidR="00FE4B50">
              <w:t>,</w:t>
            </w:r>
            <w:r>
              <w:t xml:space="preserve"> </w:t>
            </w:r>
            <w:r w:rsidR="00FE4B50">
              <w:t>va</w:t>
            </w:r>
          </w:p>
          <w:p w:rsidR="00927723" w:rsidRDefault="00FE4B50" w:rsidP="009A7D30">
            <w:pPr>
              <w:pStyle w:val="Heading3"/>
            </w:pPr>
            <w:r>
              <w:t>still attending</w:t>
            </w:r>
          </w:p>
          <w:p w:rsidR="00927723" w:rsidRDefault="00FE4B50" w:rsidP="00FE4B50">
            <w:r>
              <w:t>GPA: 3.2</w:t>
            </w:r>
          </w:p>
          <w:p w:rsidR="00FE4B50" w:rsidRDefault="00FE4B50" w:rsidP="00FE4B50">
            <w:r>
              <w:t>Grade: 11</w:t>
            </w:r>
          </w:p>
          <w:p w:rsidR="00FE4B50" w:rsidRDefault="00FE4B50" w:rsidP="00FE4B50">
            <w:r>
              <w:t xml:space="preserve">Afterschool activities: Varsity swimming, student counsel </w:t>
            </w:r>
          </w:p>
        </w:tc>
      </w:tr>
      <w:tr w:rsidR="00927723" w:rsidTr="00B50C46">
        <w:tc>
          <w:tcPr>
            <w:tcW w:w="2250" w:type="dxa"/>
          </w:tcPr>
          <w:p w:rsidR="00927723" w:rsidRDefault="00927723" w:rsidP="009A7D30">
            <w:pPr>
              <w:pStyle w:val="Heading1"/>
            </w:pPr>
            <w:r w:rsidRPr="00486C1E">
              <w:rPr>
                <w:color w:val="C00000"/>
              </w:rPr>
              <w:t>Communication</w:t>
            </w:r>
          </w:p>
        </w:tc>
        <w:sdt>
          <w:sdtPr>
            <w:alias w:val="Enter Communication:"/>
            <w:tag w:val="Enter Communication:"/>
            <w:id w:val="-2024851273"/>
            <w:placeholder>
              <w:docPart w:val="1743C3E983F940ECB48696C1A9F580B3"/>
            </w:placeholder>
            <w:temporary/>
            <w:showingPlcHdr/>
            <w15:appearance w15:val="hidden"/>
            <w:text w:multiLine="1"/>
          </w:sdtPr>
          <w:sdtEndPr/>
          <w:sdtContent>
            <w:tc>
              <w:tcPr>
                <w:tcW w:w="7470" w:type="dxa"/>
              </w:tcPr>
              <w:p w:rsidR="00927723" w:rsidRDefault="00927723" w:rsidP="009A7D30">
                <w:r>
                  <w:t>You delivered that big presentation to rave reviews. Don’t be shy about it now! This is the place to show how well you work and play with others.</w:t>
                </w:r>
              </w:p>
            </w:tc>
          </w:sdtContent>
        </w:sdt>
      </w:tr>
      <w:tr w:rsidR="00927723" w:rsidTr="00B50C46">
        <w:tc>
          <w:tcPr>
            <w:tcW w:w="2250" w:type="dxa"/>
          </w:tcPr>
          <w:p w:rsidR="00927723" w:rsidRDefault="00927723" w:rsidP="009A7D30">
            <w:pPr>
              <w:pStyle w:val="Heading1"/>
            </w:pPr>
            <w:r w:rsidRPr="00486C1E">
              <w:rPr>
                <w:color w:val="C00000"/>
              </w:rPr>
              <w:t>Leadership</w:t>
            </w:r>
          </w:p>
        </w:tc>
        <w:sdt>
          <w:sdtPr>
            <w:alias w:val="Enter Leadership:"/>
            <w:tag w:val="Enter Leadership:"/>
            <w:id w:val="2002840272"/>
            <w:placeholder>
              <w:docPart w:val="1F366F7FB8CF48FB92A6D70C593702AD"/>
            </w:placeholder>
            <w:temporary/>
            <w:showingPlcHdr/>
            <w15:appearance w15:val="hidden"/>
            <w:text w:multiLine="1"/>
          </w:sdtPr>
          <w:sdtEndPr/>
          <w:sdtContent>
            <w:tc>
              <w:tcPr>
                <w:tcW w:w="7470" w:type="dxa"/>
              </w:tcPr>
              <w:p w:rsidR="00927723" w:rsidRDefault="00927723" w:rsidP="009A7D30">
                <w:r>
                  <w:t>Are you president of your fraternity, head of the condo board, or a team lead for your favorite charity? You’re a natural leader—tell it like it is!</w:t>
                </w:r>
              </w:p>
            </w:tc>
          </w:sdtContent>
        </w:sdt>
      </w:tr>
      <w:tr w:rsidR="00927723" w:rsidTr="00B50C46">
        <w:tc>
          <w:tcPr>
            <w:tcW w:w="2250" w:type="dxa"/>
          </w:tcPr>
          <w:p w:rsidR="00927723" w:rsidRDefault="00927723" w:rsidP="009A7D30">
            <w:pPr>
              <w:pStyle w:val="Heading1"/>
            </w:pPr>
            <w:r w:rsidRPr="00486C1E">
              <w:rPr>
                <w:color w:val="C00000"/>
              </w:rPr>
              <w:t>References</w:t>
            </w:r>
          </w:p>
        </w:tc>
        <w:tc>
          <w:tcPr>
            <w:tcW w:w="7470" w:type="dxa"/>
          </w:tcPr>
          <w:p w:rsidR="00927723" w:rsidRDefault="00FE4B50" w:rsidP="009A7D30">
            <w:pPr>
              <w:pStyle w:val="Heading2"/>
              <w:rPr>
                <w:color w:val="262626" w:themeColor="text1" w:themeTint="D9"/>
                <w:szCs w:val="16"/>
              </w:rPr>
            </w:pPr>
            <w:sdt>
              <w:sdtPr>
                <w:rPr>
                  <w:rStyle w:val="Strong"/>
                </w:rPr>
                <w:alias w:val="Enter Reference Name:"/>
                <w:tag w:val="Enter Reference Name:"/>
                <w:id w:val="1044170624"/>
                <w:placeholder>
                  <w:docPart w:val="119CA0D584F14B22A062EBEA95932560"/>
                </w:placeholder>
                <w:temporary/>
                <w:showingPlcHdr/>
                <w15:color w:val="C0C0C0"/>
                <w15:appearance w15:val="hidden"/>
                <w:text w:multiLine="1"/>
              </w:sdtPr>
              <w:sdtEndPr>
                <w:rPr>
                  <w:rStyle w:val="Strong"/>
                </w:rPr>
              </w:sdtEndPr>
              <w:sdtContent>
                <w:r w:rsidR="00927723">
                  <w:rPr>
                    <w:rStyle w:val="Strong"/>
                  </w:rPr>
                  <w:t>Reference Name</w:t>
                </w:r>
              </w:sdtContent>
            </w:sdt>
            <w:r w:rsidR="00927723">
              <w:t xml:space="preserve">, </w:t>
            </w:r>
            <w:sdt>
              <w:sdtPr>
                <w:alias w:val="Enter Reference Title:"/>
                <w:tag w:val="Enter Reference Title:"/>
                <w:id w:val="1368418041"/>
                <w:placeholder>
                  <w:docPart w:val="36EB287A21D54AFB867B2A044EC56D98"/>
                </w:placeholder>
                <w:temporary/>
                <w:showingPlcHdr/>
                <w15:color w:val="C0C0C0"/>
                <w15:appearance w15:val="hidden"/>
                <w:text w:multiLine="1"/>
              </w:sdtPr>
              <w:sdtEndPr/>
              <w:sdtContent>
                <w:r w:rsidR="00927723">
                  <w:t>Title</w:t>
                </w:r>
              </w:sdtContent>
            </w:sdt>
          </w:p>
          <w:sdt>
            <w:sdtPr>
              <w:alias w:val="Enter Reference Company:"/>
              <w:tag w:val="Enter Reference Company:"/>
              <w:id w:val="-765149349"/>
              <w:placeholder>
                <w:docPart w:val="259449EAB30D40BE8AAA0C74B89D3E97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927723" w:rsidRDefault="00927723" w:rsidP="009A7D30">
                <w:pPr>
                  <w:pStyle w:val="Heading3"/>
                </w:pPr>
                <w:r>
                  <w:t>Company</w:t>
                </w:r>
              </w:p>
            </w:sdtContent>
          </w:sdt>
          <w:sdt>
            <w:sdtPr>
              <w:alias w:val="Enter Reference Contact Information:"/>
              <w:tag w:val="Enter Reference Contact Information:"/>
              <w:id w:val="1492217909"/>
              <w:placeholder>
                <w:docPart w:val="A1EE9A28C3AD45E785534F098031EFD9"/>
              </w:placeholder>
              <w:temporary/>
              <w:showingPlcHdr/>
              <w15:appearance w15:val="hidden"/>
            </w:sdtPr>
            <w:sdtEndPr/>
            <w:sdtContent>
              <w:p w:rsidR="00927723" w:rsidRDefault="00927723" w:rsidP="009A7D30">
                <w:r>
                  <w:t>Contact Information</w:t>
                </w:r>
              </w:p>
            </w:sdtContent>
          </w:sdt>
        </w:tc>
      </w:tr>
    </w:tbl>
    <w:p w:rsidR="002C74C0" w:rsidRDefault="00FE4B50"/>
    <w:sectPr w:rsidR="002C74C0">
      <w:footerReference w:type="default" r:id="rId6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C1E" w:rsidRDefault="00486C1E" w:rsidP="00927723">
      <w:pPr>
        <w:spacing w:after="0" w:line="240" w:lineRule="auto"/>
      </w:pPr>
      <w:r>
        <w:separator/>
      </w:r>
    </w:p>
  </w:endnote>
  <w:endnote w:type="continuationSeparator" w:id="0">
    <w:p w:rsidR="00486C1E" w:rsidRDefault="00486C1E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132C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C1E" w:rsidRDefault="00486C1E" w:rsidP="00927723">
      <w:pPr>
        <w:spacing w:after="0" w:line="240" w:lineRule="auto"/>
      </w:pPr>
      <w:r>
        <w:separator/>
      </w:r>
    </w:p>
  </w:footnote>
  <w:footnote w:type="continuationSeparator" w:id="0">
    <w:p w:rsidR="00486C1E" w:rsidRDefault="00486C1E" w:rsidP="00927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1E"/>
    <w:rsid w:val="00293B83"/>
    <w:rsid w:val="00486C1E"/>
    <w:rsid w:val="006A3CE7"/>
    <w:rsid w:val="00927723"/>
    <w:rsid w:val="00B50C46"/>
    <w:rsid w:val="00F132C7"/>
    <w:rsid w:val="00F86091"/>
    <w:rsid w:val="00FE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E60B"/>
  <w15:chartTrackingRefBased/>
  <w15:docId w15:val="{E6DBE403-4D93-4081-A4FB-56E463D3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9LZ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743C3E983F940ECB48696C1A9F58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7FCD4-EA35-4AE1-A685-2EADA992D838}"/>
      </w:docPartPr>
      <w:docPartBody>
        <w:p w:rsidR="00000000" w:rsidRDefault="00D51A0F">
          <w:pPr>
            <w:pStyle w:val="1743C3E983F940ECB48696C1A9F580B3"/>
          </w:pPr>
          <w:r>
            <w:t>You delivered that big presentation to rave reviews. Don’t be shy about it now! This is the place to show how well you work and play with others.</w:t>
          </w:r>
        </w:p>
      </w:docPartBody>
    </w:docPart>
    <w:docPart>
      <w:docPartPr>
        <w:name w:val="1F366F7FB8CF48FB92A6D70C59370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753B0-0B2C-4D75-8BA0-FF5BEE08577E}"/>
      </w:docPartPr>
      <w:docPartBody>
        <w:p w:rsidR="00000000" w:rsidRDefault="00D51A0F">
          <w:pPr>
            <w:pStyle w:val="1F366F7FB8CF48FB92A6D70C593702AD"/>
          </w:pPr>
          <w:r>
            <w:t>Are you president of your fraternity, head of the condo board, or a team lead for your favorite charity? You’re a natural leader—tell it like it is!</w:t>
          </w:r>
        </w:p>
      </w:docPartBody>
    </w:docPart>
    <w:docPart>
      <w:docPartPr>
        <w:name w:val="119CA0D584F14B22A062EBEA95932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CBB39-3F8C-4606-B353-BD42E4DB68E7}"/>
      </w:docPartPr>
      <w:docPartBody>
        <w:p w:rsidR="00000000" w:rsidRDefault="00D51A0F">
          <w:pPr>
            <w:pStyle w:val="119CA0D584F14B22A062EBEA95932560"/>
          </w:pPr>
          <w:r>
            <w:rPr>
              <w:rStyle w:val="Strong"/>
            </w:rPr>
            <w:t>Reference Name</w:t>
          </w:r>
        </w:p>
      </w:docPartBody>
    </w:docPart>
    <w:docPart>
      <w:docPartPr>
        <w:name w:val="36EB287A21D54AFB867B2A044EC56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D3EC7-6ACD-4214-98DE-E9389A47DF14}"/>
      </w:docPartPr>
      <w:docPartBody>
        <w:p w:rsidR="00000000" w:rsidRDefault="00D51A0F">
          <w:pPr>
            <w:pStyle w:val="36EB287A21D54AFB867B2A044EC56D98"/>
          </w:pPr>
          <w:r>
            <w:t>Title</w:t>
          </w:r>
        </w:p>
      </w:docPartBody>
    </w:docPart>
    <w:docPart>
      <w:docPartPr>
        <w:name w:val="259449EAB30D40BE8AAA0C74B89D3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B178B-D023-4737-957C-87E8C0CC8901}"/>
      </w:docPartPr>
      <w:docPartBody>
        <w:p w:rsidR="00000000" w:rsidRDefault="00D51A0F">
          <w:pPr>
            <w:pStyle w:val="259449EAB30D40BE8AAA0C74B89D3E97"/>
          </w:pPr>
          <w:r>
            <w:t>Company</w:t>
          </w:r>
        </w:p>
      </w:docPartBody>
    </w:docPart>
    <w:docPart>
      <w:docPartPr>
        <w:name w:val="A1EE9A28C3AD45E785534F098031E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8BBE0-6160-4DF1-A38A-BCD4CBDC7BD1}"/>
      </w:docPartPr>
      <w:docPartBody>
        <w:p w:rsidR="00000000" w:rsidRDefault="00D51A0F">
          <w:pPr>
            <w:pStyle w:val="A1EE9A28C3AD45E785534F098031EFD9"/>
          </w:pPr>
          <w:r>
            <w:t>Contact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B4FCB9EFB8E4B6994BE17DF5D40CC0D">
    <w:name w:val="5B4FCB9EFB8E4B6994BE17DF5D40CC0D"/>
  </w:style>
  <w:style w:type="paragraph" w:customStyle="1" w:styleId="09A57130825241A589B108344275E266">
    <w:name w:val="09A57130825241A589B108344275E266"/>
  </w:style>
  <w:style w:type="paragraph" w:customStyle="1" w:styleId="7BF1084E772D44C8BB0CA94160E72BF5">
    <w:name w:val="7BF1084E772D44C8BB0CA94160E72BF5"/>
  </w:style>
  <w:style w:type="paragraph" w:customStyle="1" w:styleId="F0B60C418759423085C4FDDB9171676F">
    <w:name w:val="F0B60C418759423085C4FDDB9171676F"/>
  </w:style>
  <w:style w:type="paragraph" w:customStyle="1" w:styleId="902AF83DA41F4A0E8D4E68BCAE2969D5">
    <w:name w:val="902AF83DA41F4A0E8D4E68BCAE2969D5"/>
  </w:style>
  <w:style w:type="paragraph" w:customStyle="1" w:styleId="1669C56509964F639A636FE72AFB7D73">
    <w:name w:val="1669C56509964F639A636FE72AFB7D73"/>
  </w:style>
  <w:style w:type="character" w:styleId="Strong">
    <w:name w:val="Strong"/>
    <w:basedOn w:val="DefaultParagraphFont"/>
    <w:uiPriority w:val="4"/>
    <w:qFormat/>
    <w:rPr>
      <w:b/>
      <w:bCs/>
    </w:rPr>
  </w:style>
  <w:style w:type="paragraph" w:customStyle="1" w:styleId="AE37725E53DF42F9A8D0FA29BADE257F">
    <w:name w:val="AE37725E53DF42F9A8D0FA29BADE257F"/>
  </w:style>
  <w:style w:type="paragraph" w:customStyle="1" w:styleId="C346E304A2D742998278D1DA6C528C78">
    <w:name w:val="C346E304A2D742998278D1DA6C528C78"/>
  </w:style>
  <w:style w:type="paragraph" w:customStyle="1" w:styleId="BFD8C8E73D124C0BB1A2A3631BAEB662">
    <w:name w:val="BFD8C8E73D124C0BB1A2A3631BAEB662"/>
  </w:style>
  <w:style w:type="paragraph" w:customStyle="1" w:styleId="B61744277351487AA8976AE71A4BBE84">
    <w:name w:val="B61744277351487AA8976AE71A4BBE84"/>
  </w:style>
  <w:style w:type="paragraph" w:customStyle="1" w:styleId="A141EF7D9E784A688E843141459D98CB">
    <w:name w:val="A141EF7D9E784A688E843141459D98CB"/>
  </w:style>
  <w:style w:type="paragraph" w:customStyle="1" w:styleId="396B4C6186FF4FC0A31272AE0C4B1EF3">
    <w:name w:val="396B4C6186FF4FC0A31272AE0C4B1EF3"/>
  </w:style>
  <w:style w:type="paragraph" w:customStyle="1" w:styleId="D15F6F2A47084A89808FC0071E7945C7">
    <w:name w:val="D15F6F2A47084A89808FC0071E7945C7"/>
  </w:style>
  <w:style w:type="paragraph" w:customStyle="1" w:styleId="A636C7156D7B4EB6AC86E19E6347BCE4">
    <w:name w:val="A636C7156D7B4EB6AC86E19E6347BCE4"/>
  </w:style>
  <w:style w:type="paragraph" w:customStyle="1" w:styleId="1743C3E983F940ECB48696C1A9F580B3">
    <w:name w:val="1743C3E983F940ECB48696C1A9F580B3"/>
  </w:style>
  <w:style w:type="paragraph" w:customStyle="1" w:styleId="1F366F7FB8CF48FB92A6D70C593702AD">
    <w:name w:val="1F366F7FB8CF48FB92A6D70C593702AD"/>
  </w:style>
  <w:style w:type="paragraph" w:customStyle="1" w:styleId="119CA0D584F14B22A062EBEA95932560">
    <w:name w:val="119CA0D584F14B22A062EBEA95932560"/>
  </w:style>
  <w:style w:type="paragraph" w:customStyle="1" w:styleId="36EB287A21D54AFB867B2A044EC56D98">
    <w:name w:val="36EB287A21D54AFB867B2A044EC56D98"/>
  </w:style>
  <w:style w:type="paragraph" w:customStyle="1" w:styleId="259449EAB30D40BE8AAA0C74B89D3E97">
    <w:name w:val="259449EAB30D40BE8AAA0C74B89D3E97"/>
  </w:style>
  <w:style w:type="paragraph" w:customStyle="1" w:styleId="A1EE9A28C3AD45E785534F098031EFD9">
    <w:name w:val="A1EE9A28C3AD45E785534F098031EF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19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Network Services</dc:creator>
  <cp:keywords/>
  <dc:description/>
  <cp:lastModifiedBy>Network Services</cp:lastModifiedBy>
  <cp:revision>1</cp:revision>
  <dcterms:created xsi:type="dcterms:W3CDTF">2017-01-24T17:53:00Z</dcterms:created>
  <dcterms:modified xsi:type="dcterms:W3CDTF">2017-01-24T18:13:00Z</dcterms:modified>
</cp:coreProperties>
</file>